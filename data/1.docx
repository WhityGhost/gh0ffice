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D6D7" w14:textId="796A0F0B" w:rsidR="00817BE4" w:rsidRPr="003547D2" w:rsidRDefault="00815D17" w:rsidP="0002325D">
      <w:pPr>
        <w:pStyle w:val="Title"/>
        <w:rPr>
          <w:sz w:val="28"/>
          <w:szCs w:val="20"/>
        </w:rPr>
      </w:pPr>
      <w:r>
        <w:rPr>
          <w:sz w:val="28"/>
          <w:szCs w:val="20"/>
        </w:rPr>
        <w:t xml:space="preserve">Justin Danner </w:t>
      </w:r>
      <w:r w:rsidR="00530249">
        <w:rPr>
          <w:sz w:val="28"/>
          <w:szCs w:val="20"/>
        </w:rPr>
        <w:t>–</w:t>
      </w:r>
      <w:r w:rsidR="001D4D12" w:rsidRPr="003547D2">
        <w:rPr>
          <w:sz w:val="28"/>
          <w:szCs w:val="20"/>
        </w:rPr>
        <w:t xml:space="preserve"> </w:t>
      </w:r>
      <w:r w:rsidR="00530249">
        <w:rPr>
          <w:sz w:val="28"/>
          <w:szCs w:val="20"/>
        </w:rPr>
        <w:t xml:space="preserve">Senior </w:t>
      </w:r>
      <w:r>
        <w:rPr>
          <w:sz w:val="28"/>
          <w:szCs w:val="20"/>
        </w:rPr>
        <w:t>Frontend Developer</w:t>
      </w:r>
    </w:p>
    <w:p w14:paraId="5155DF74" w14:textId="703B28DB" w:rsidR="0002325D" w:rsidRPr="003547D2" w:rsidRDefault="00436836" w:rsidP="0002325D">
      <w:pPr>
        <w:jc w:val="center"/>
        <w:rPr>
          <w:sz w:val="20"/>
          <w:szCs w:val="20"/>
        </w:rPr>
      </w:pPr>
      <w:r w:rsidRPr="00436836">
        <w:rPr>
          <w:sz w:val="20"/>
          <w:szCs w:val="20"/>
        </w:rPr>
        <w:t>Oregon</w:t>
      </w:r>
      <w:r w:rsidR="0002325D" w:rsidRPr="003547D2">
        <w:rPr>
          <w:sz w:val="20"/>
          <w:szCs w:val="20"/>
        </w:rPr>
        <w:t xml:space="preserve">, </w:t>
      </w:r>
      <w:r w:rsidR="00C06C74">
        <w:rPr>
          <w:sz w:val="20"/>
          <w:szCs w:val="20"/>
        </w:rPr>
        <w:t>U</w:t>
      </w:r>
      <w:r w:rsidR="00AA4D1C">
        <w:rPr>
          <w:sz w:val="20"/>
          <w:szCs w:val="20"/>
        </w:rPr>
        <w:t xml:space="preserve">nited </w:t>
      </w:r>
      <w:r w:rsidR="00C06C74">
        <w:rPr>
          <w:sz w:val="20"/>
          <w:szCs w:val="20"/>
        </w:rPr>
        <w:t>S</w:t>
      </w:r>
      <w:r w:rsidR="00AA4D1C">
        <w:rPr>
          <w:sz w:val="20"/>
          <w:szCs w:val="20"/>
        </w:rPr>
        <w:t>tates</w:t>
      </w:r>
      <w:r w:rsidR="0002325D" w:rsidRPr="003547D2">
        <w:rPr>
          <w:sz w:val="20"/>
          <w:szCs w:val="20"/>
        </w:rPr>
        <w:t xml:space="preserve">  </w:t>
      </w:r>
      <w:r w:rsidR="00972AC2">
        <w:rPr>
          <w:sz w:val="20"/>
          <w:szCs w:val="20"/>
        </w:rPr>
        <w:t xml:space="preserve"> </w:t>
      </w:r>
      <w:r w:rsidR="0002325D" w:rsidRPr="003547D2">
        <w:rPr>
          <w:sz w:val="20"/>
          <w:szCs w:val="20"/>
        </w:rPr>
        <w:t xml:space="preserve">|   </w:t>
      </w:r>
      <w:r w:rsidR="005661D2" w:rsidRPr="005661D2">
        <w:rPr>
          <w:sz w:val="20"/>
          <w:szCs w:val="20"/>
        </w:rPr>
        <w:t>+1 760 983 3605</w:t>
      </w:r>
      <w:r w:rsidR="00972AC2">
        <w:rPr>
          <w:sz w:val="20"/>
          <w:szCs w:val="20"/>
        </w:rPr>
        <w:t xml:space="preserve"> </w:t>
      </w:r>
      <w:r w:rsidR="005661D2" w:rsidRPr="005661D2">
        <w:t xml:space="preserve"> </w:t>
      </w:r>
      <w:r w:rsidR="00972AC2">
        <w:t xml:space="preserve"> </w:t>
      </w:r>
      <w:r w:rsidR="005661D2">
        <w:t>|</w:t>
      </w:r>
      <w:r w:rsidR="00972AC2">
        <w:t xml:space="preserve">  </w:t>
      </w:r>
      <w:r w:rsidR="005D3B1E">
        <w:t xml:space="preserve"> </w:t>
      </w:r>
      <w:r w:rsidR="00972AC2">
        <w:rPr>
          <w:sz w:val="20"/>
          <w:szCs w:val="20"/>
        </w:rPr>
        <w:t>justindan</w:t>
      </w:r>
      <w:r w:rsidR="00FB1DDF">
        <w:rPr>
          <w:sz w:val="20"/>
          <w:szCs w:val="20"/>
        </w:rPr>
        <w:t>ner</w:t>
      </w:r>
      <w:r w:rsidR="00972AC2">
        <w:rPr>
          <w:sz w:val="20"/>
          <w:szCs w:val="20"/>
        </w:rPr>
        <w:t>9</w:t>
      </w:r>
      <w:r w:rsidR="00815D17">
        <w:rPr>
          <w:sz w:val="20"/>
          <w:szCs w:val="20"/>
        </w:rPr>
        <w:t>6@gmail</w:t>
      </w:r>
      <w:r w:rsidR="008841BA">
        <w:rPr>
          <w:sz w:val="20"/>
          <w:szCs w:val="20"/>
        </w:rPr>
        <w:t>.com</w:t>
      </w:r>
      <w:hyperlink r:id="rId8" w:history="1"/>
    </w:p>
    <w:p w14:paraId="666A4DF7" w14:textId="77777777" w:rsidR="0002325D" w:rsidRPr="003547D2" w:rsidRDefault="0002325D" w:rsidP="0002325D">
      <w:pPr>
        <w:pStyle w:val="Heading1"/>
        <w:rPr>
          <w:sz w:val="22"/>
          <w:szCs w:val="28"/>
        </w:rPr>
      </w:pPr>
      <w:r w:rsidRPr="003547D2">
        <w:rPr>
          <w:sz w:val="22"/>
          <w:szCs w:val="28"/>
        </w:rPr>
        <w:t>Summary</w:t>
      </w:r>
    </w:p>
    <w:p w14:paraId="173DDAFE" w14:textId="1EE48D5B" w:rsidR="004B70F2" w:rsidRPr="000C6F3B" w:rsidRDefault="00815D17" w:rsidP="001228F4">
      <w:pPr>
        <w:ind w:right="22"/>
        <w:jc w:val="both"/>
        <w:rPr>
          <w:rFonts w:cs="Helvetica"/>
          <w:color w:val="24292F"/>
          <w:sz w:val="20"/>
          <w:szCs w:val="21"/>
        </w:rPr>
      </w:pPr>
      <w:r w:rsidRPr="00815D17">
        <w:rPr>
          <w:rFonts w:cs="Helvetica"/>
          <w:color w:val="24292F"/>
          <w:sz w:val="20"/>
          <w:szCs w:val="21"/>
        </w:rPr>
        <w:t>Innovative and passionat</w:t>
      </w:r>
      <w:r w:rsidR="00022502">
        <w:rPr>
          <w:rFonts w:cs="Helvetica"/>
          <w:color w:val="24292F"/>
          <w:sz w:val="20"/>
          <w:szCs w:val="21"/>
        </w:rPr>
        <w:t>e Frontend Developer with over 7</w:t>
      </w:r>
      <w:r w:rsidRPr="00815D17">
        <w:rPr>
          <w:rFonts w:cs="Helvetica"/>
          <w:color w:val="24292F"/>
          <w:sz w:val="20"/>
          <w:szCs w:val="21"/>
        </w:rPr>
        <w:t xml:space="preserve"> years of experience in designing and implementing user interfaces using React. Proficient in modern JavaScript frameworks like Vue</w:t>
      </w:r>
      <w:r w:rsidR="000C6F3B">
        <w:rPr>
          <w:rFonts w:cs="Helvetica"/>
          <w:color w:val="24292F"/>
          <w:sz w:val="20"/>
          <w:szCs w:val="21"/>
        </w:rPr>
        <w:t>.js</w:t>
      </w:r>
      <w:r w:rsidRPr="00815D17">
        <w:rPr>
          <w:rFonts w:cs="Helvetica"/>
          <w:color w:val="24292F"/>
          <w:sz w:val="20"/>
          <w:szCs w:val="21"/>
        </w:rPr>
        <w:t xml:space="preserve"> and Angular. </w:t>
      </w:r>
      <w:r w:rsidR="00C44BE4" w:rsidRPr="000C6F3B">
        <w:rPr>
          <w:rFonts w:cs="Helvetica"/>
          <w:color w:val="24292F"/>
          <w:sz w:val="20"/>
          <w:szCs w:val="21"/>
        </w:rPr>
        <w:t>Adept at spearhead</w:t>
      </w:r>
      <w:r w:rsidR="000C6F3B">
        <w:rPr>
          <w:rFonts w:cs="Helvetica"/>
          <w:color w:val="24292F"/>
          <w:sz w:val="20"/>
          <w:szCs w:val="21"/>
        </w:rPr>
        <w:t>ing the integration of B</w:t>
      </w:r>
      <w:r w:rsidR="00C44BE4" w:rsidRPr="000C6F3B">
        <w:rPr>
          <w:rFonts w:cs="Helvetica"/>
          <w:color w:val="24292F"/>
          <w:sz w:val="20"/>
          <w:szCs w:val="21"/>
        </w:rPr>
        <w:t>lockchain technologies, leveraging Web3.js and Ethers.js to deliver decentralized applications (DApps). </w:t>
      </w:r>
      <w:r w:rsidRPr="00815D17">
        <w:rPr>
          <w:rFonts w:cs="Helvetica"/>
          <w:color w:val="24292F"/>
          <w:sz w:val="20"/>
          <w:szCs w:val="21"/>
        </w:rPr>
        <w:t>Seeking to leverage my technical expertise and creative problem-solving skills to contribute to the success and growth of a forward-thinking company.</w:t>
      </w:r>
    </w:p>
    <w:p w14:paraId="3B070915" w14:textId="77777777" w:rsidR="0002325D" w:rsidRPr="003547D2" w:rsidRDefault="0002325D" w:rsidP="0002325D">
      <w:pPr>
        <w:pStyle w:val="Heading1"/>
        <w:rPr>
          <w:sz w:val="22"/>
          <w:szCs w:val="28"/>
        </w:rPr>
      </w:pPr>
      <w:r w:rsidRPr="003547D2">
        <w:rPr>
          <w:sz w:val="22"/>
          <w:szCs w:val="28"/>
        </w:rPr>
        <w:t>Work Experience</w:t>
      </w:r>
    </w:p>
    <w:p w14:paraId="53A12800" w14:textId="4AE66070" w:rsidR="00374010" w:rsidRPr="003547D2" w:rsidRDefault="00644175" w:rsidP="00374010">
      <w:pPr>
        <w:pStyle w:val="Heading2"/>
        <w:rPr>
          <w:b w:val="0"/>
          <w:sz w:val="22"/>
          <w:szCs w:val="24"/>
        </w:rPr>
      </w:pPr>
      <w:r>
        <w:rPr>
          <w:sz w:val="22"/>
          <w:szCs w:val="24"/>
        </w:rPr>
        <w:t>Senior Frontend Developer</w:t>
      </w:r>
      <w:r w:rsidR="00374010" w:rsidRPr="003547D2">
        <w:rPr>
          <w:sz w:val="22"/>
          <w:szCs w:val="24"/>
        </w:rPr>
        <w:tab/>
      </w:r>
      <w:r w:rsidR="00374010">
        <w:rPr>
          <w:b w:val="0"/>
          <w:color w:val="595959" w:themeColor="text1" w:themeTint="A6"/>
          <w:sz w:val="22"/>
          <w:szCs w:val="24"/>
        </w:rPr>
        <w:t>June</w:t>
      </w:r>
      <w:r w:rsidR="00374010" w:rsidRPr="003547D2">
        <w:rPr>
          <w:b w:val="0"/>
          <w:color w:val="595959" w:themeColor="text1" w:themeTint="A6"/>
          <w:sz w:val="22"/>
          <w:szCs w:val="24"/>
        </w:rPr>
        <w:t xml:space="preserve"> 202</w:t>
      </w:r>
      <w:r w:rsidR="00374010">
        <w:rPr>
          <w:b w:val="0"/>
          <w:color w:val="595959" w:themeColor="text1" w:themeTint="A6"/>
          <w:sz w:val="22"/>
          <w:szCs w:val="24"/>
        </w:rPr>
        <w:t>3</w:t>
      </w:r>
      <w:r w:rsidR="00374010" w:rsidRPr="003547D2">
        <w:rPr>
          <w:b w:val="0"/>
          <w:color w:val="595959" w:themeColor="text1" w:themeTint="A6"/>
          <w:sz w:val="22"/>
          <w:szCs w:val="24"/>
        </w:rPr>
        <w:t xml:space="preserve"> – </w:t>
      </w:r>
      <w:r w:rsidR="00374010">
        <w:rPr>
          <w:b w:val="0"/>
          <w:color w:val="595959" w:themeColor="text1" w:themeTint="A6"/>
          <w:sz w:val="22"/>
          <w:szCs w:val="24"/>
        </w:rPr>
        <w:t>June</w:t>
      </w:r>
      <w:r w:rsidR="00374010" w:rsidRPr="003547D2">
        <w:rPr>
          <w:b w:val="0"/>
          <w:color w:val="595959" w:themeColor="text1" w:themeTint="A6"/>
          <w:sz w:val="22"/>
          <w:szCs w:val="24"/>
        </w:rPr>
        <w:t xml:space="preserve"> 2024</w:t>
      </w:r>
    </w:p>
    <w:p w14:paraId="688874CB" w14:textId="63A99CD0" w:rsidR="00374010" w:rsidRPr="003547D2" w:rsidRDefault="00374010" w:rsidP="00374010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Questify</w:t>
      </w:r>
      <w:r w:rsidRPr="003547D2">
        <w:rPr>
          <w:b/>
          <w:color w:val="595959" w:themeColor="text1" w:themeTint="A6"/>
          <w:sz w:val="20"/>
          <w:szCs w:val="20"/>
        </w:rPr>
        <w:t xml:space="preserve">, </w:t>
      </w:r>
      <w:r w:rsidR="00D27F5A">
        <w:rPr>
          <w:b/>
          <w:color w:val="595959" w:themeColor="text1" w:themeTint="A6"/>
          <w:sz w:val="20"/>
          <w:szCs w:val="20"/>
        </w:rPr>
        <w:t>Remote</w:t>
      </w:r>
      <w:bookmarkStart w:id="0" w:name="_GoBack"/>
      <w:bookmarkEnd w:id="0"/>
      <w:r w:rsidRPr="003547D2">
        <w:rPr>
          <w:b/>
          <w:color w:val="595959" w:themeColor="text1" w:themeTint="A6"/>
          <w:sz w:val="20"/>
          <w:szCs w:val="20"/>
        </w:rPr>
        <w:t xml:space="preserve"> – </w:t>
      </w:r>
      <w:r w:rsidR="00A85BDC">
        <w:rPr>
          <w:b/>
          <w:color w:val="595959" w:themeColor="text1" w:themeTint="A6"/>
          <w:sz w:val="20"/>
          <w:szCs w:val="20"/>
        </w:rPr>
        <w:t>CA</w:t>
      </w:r>
      <w:r w:rsidRPr="003547D2">
        <w:rPr>
          <w:b/>
          <w:color w:val="595959" w:themeColor="text1" w:themeTint="A6"/>
          <w:sz w:val="20"/>
          <w:szCs w:val="20"/>
        </w:rPr>
        <w:t>, US</w:t>
      </w:r>
    </w:p>
    <w:p w14:paraId="2662A317" w14:textId="1DB6559F" w:rsidR="00082F64" w:rsidRPr="00DB00BC" w:rsidRDefault="00082F64" w:rsidP="00082F64">
      <w:pPr>
        <w:pStyle w:val="ListBullet"/>
        <w:spacing w:before="60" w:after="60"/>
        <w:jc w:val="both"/>
        <w:rPr>
          <w:sz w:val="20"/>
          <w:szCs w:val="20"/>
        </w:rPr>
      </w:pPr>
      <w:r w:rsidRPr="003005F6">
        <w:rPr>
          <w:b/>
          <w:sz w:val="20"/>
          <w:szCs w:val="20"/>
        </w:rPr>
        <w:t>Led a full stack team</w:t>
      </w:r>
      <w:r w:rsidRPr="003005F6">
        <w:rPr>
          <w:sz w:val="20"/>
          <w:szCs w:val="20"/>
        </w:rPr>
        <w:t xml:space="preserve"> in developing a high-performance betting website on Sei Blockchain, integrated</w:t>
      </w:r>
      <w:r w:rsidRPr="00DB00BC">
        <w:rPr>
          <w:sz w:val="20"/>
          <w:szCs w:val="20"/>
        </w:rPr>
        <w:t xml:space="preserve"> </w:t>
      </w:r>
      <w:r w:rsidRPr="003005F6">
        <w:rPr>
          <w:sz w:val="20"/>
          <w:szCs w:val="20"/>
        </w:rPr>
        <w:t>smart contracts</w:t>
      </w:r>
      <w:r>
        <w:rPr>
          <w:sz w:val="20"/>
          <w:szCs w:val="20"/>
        </w:rPr>
        <w:t xml:space="preserve"> using </w:t>
      </w:r>
      <w:r w:rsidRPr="003005F6">
        <w:rPr>
          <w:b/>
          <w:sz w:val="20"/>
          <w:szCs w:val="20"/>
        </w:rPr>
        <w:t>Web3.js</w:t>
      </w:r>
      <w:r>
        <w:rPr>
          <w:sz w:val="20"/>
          <w:szCs w:val="20"/>
        </w:rPr>
        <w:t xml:space="preserve"> and </w:t>
      </w:r>
      <w:r w:rsidRPr="003005F6">
        <w:rPr>
          <w:b/>
          <w:sz w:val="20"/>
          <w:szCs w:val="20"/>
        </w:rPr>
        <w:t>Ethers.js</w:t>
      </w:r>
      <w:r>
        <w:rPr>
          <w:b/>
          <w:sz w:val="20"/>
          <w:szCs w:val="20"/>
        </w:rPr>
        <w:t xml:space="preserve">, </w:t>
      </w:r>
      <w:r w:rsidRPr="008F0318">
        <w:rPr>
          <w:sz w:val="20"/>
          <w:szCs w:val="20"/>
        </w:rPr>
        <w:t xml:space="preserve">resulting in rapid user base growth and a </w:t>
      </w:r>
      <w:r w:rsidRPr="008F0318">
        <w:rPr>
          <w:b/>
          <w:sz w:val="20"/>
          <w:szCs w:val="20"/>
        </w:rPr>
        <w:t>30K increase in Twitter followers</w:t>
      </w:r>
      <w:r>
        <w:rPr>
          <w:sz w:val="20"/>
          <w:szCs w:val="20"/>
        </w:rPr>
        <w:t>.</w:t>
      </w:r>
    </w:p>
    <w:p w14:paraId="55CA232C" w14:textId="77777777" w:rsidR="00082F64" w:rsidRDefault="00082F64" w:rsidP="00082F64">
      <w:pPr>
        <w:pStyle w:val="ListBullet"/>
        <w:spacing w:before="60" w:after="60"/>
        <w:jc w:val="both"/>
        <w:rPr>
          <w:sz w:val="20"/>
          <w:szCs w:val="20"/>
        </w:rPr>
      </w:pPr>
      <w:r w:rsidRPr="003005F6">
        <w:rPr>
          <w:sz w:val="20"/>
          <w:szCs w:val="20"/>
        </w:rPr>
        <w:t xml:space="preserve">Spearheaded the development of a robust front-end using </w:t>
      </w:r>
      <w:r w:rsidRPr="009C1BE3">
        <w:rPr>
          <w:b/>
          <w:sz w:val="20"/>
          <w:szCs w:val="20"/>
        </w:rPr>
        <w:t>React</w:t>
      </w:r>
      <w:r w:rsidRPr="003005F6">
        <w:rPr>
          <w:sz w:val="20"/>
          <w:szCs w:val="20"/>
        </w:rPr>
        <w:t xml:space="preserve">, implementing </w:t>
      </w:r>
      <w:r w:rsidRPr="009C1BE3">
        <w:rPr>
          <w:b/>
          <w:sz w:val="20"/>
          <w:szCs w:val="20"/>
        </w:rPr>
        <w:t>Redux</w:t>
      </w:r>
      <w:r w:rsidRPr="003005F6">
        <w:rPr>
          <w:sz w:val="20"/>
          <w:szCs w:val="20"/>
        </w:rPr>
        <w:t xml:space="preserve"> for state management and employing </w:t>
      </w:r>
      <w:r w:rsidRPr="009C1BE3">
        <w:rPr>
          <w:b/>
          <w:sz w:val="20"/>
          <w:szCs w:val="20"/>
        </w:rPr>
        <w:t>React Hooks</w:t>
      </w:r>
      <w:r w:rsidRPr="003005F6">
        <w:rPr>
          <w:sz w:val="20"/>
          <w:szCs w:val="20"/>
        </w:rPr>
        <w:t xml:space="preserve"> for improved component lifecycle management, which contributed to a 50% increase in user session duration.</w:t>
      </w:r>
    </w:p>
    <w:p w14:paraId="030E80F5" w14:textId="16A15233" w:rsidR="00644175" w:rsidRPr="00C248DC" w:rsidRDefault="00082F64" w:rsidP="00C248DC">
      <w:pPr>
        <w:pStyle w:val="ListBullet"/>
        <w:spacing w:before="60" w:after="60"/>
        <w:jc w:val="both"/>
        <w:rPr>
          <w:sz w:val="20"/>
          <w:szCs w:val="20"/>
        </w:rPr>
      </w:pPr>
      <w:r w:rsidRPr="005D25B8">
        <w:rPr>
          <w:b/>
          <w:sz w:val="20"/>
          <w:szCs w:val="20"/>
        </w:rPr>
        <w:t>Collaborated</w:t>
      </w:r>
      <w:r w:rsidRPr="009C1BE3">
        <w:rPr>
          <w:sz w:val="20"/>
          <w:szCs w:val="20"/>
        </w:rPr>
        <w:t xml:space="preserve"> closely with the </w:t>
      </w:r>
      <w:r w:rsidRPr="005D25B8">
        <w:rPr>
          <w:b/>
          <w:sz w:val="20"/>
          <w:szCs w:val="20"/>
        </w:rPr>
        <w:t>UX/UI design team</w:t>
      </w:r>
      <w:r w:rsidRPr="009C1BE3">
        <w:rPr>
          <w:sz w:val="20"/>
          <w:szCs w:val="20"/>
        </w:rPr>
        <w:t xml:space="preserve"> to translate complex designs into a </w:t>
      </w:r>
      <w:r w:rsidRPr="005D25B8">
        <w:rPr>
          <w:b/>
          <w:sz w:val="20"/>
          <w:szCs w:val="20"/>
        </w:rPr>
        <w:t>responsive</w:t>
      </w:r>
      <w:r w:rsidRPr="009C1BE3">
        <w:rPr>
          <w:sz w:val="20"/>
          <w:szCs w:val="20"/>
        </w:rPr>
        <w:t xml:space="preserve"> and </w:t>
      </w:r>
      <w:r w:rsidRPr="005D25B8">
        <w:rPr>
          <w:b/>
          <w:sz w:val="20"/>
          <w:szCs w:val="20"/>
        </w:rPr>
        <w:t>interactive</w:t>
      </w:r>
      <w:r w:rsidRPr="009C1BE3">
        <w:rPr>
          <w:sz w:val="20"/>
          <w:szCs w:val="20"/>
        </w:rPr>
        <w:t xml:space="preserve"> interface, ensuring seamless user interactions across various devices and browsers.</w:t>
      </w:r>
    </w:p>
    <w:p w14:paraId="5FDA90BA" w14:textId="77777777" w:rsidR="00082F64" w:rsidRDefault="00082F64" w:rsidP="00082F64">
      <w:pPr>
        <w:pStyle w:val="ListBullet"/>
        <w:spacing w:before="60" w:after="60"/>
        <w:jc w:val="both"/>
        <w:rPr>
          <w:sz w:val="20"/>
          <w:szCs w:val="20"/>
        </w:rPr>
      </w:pPr>
      <w:r w:rsidRPr="00DB00BC">
        <w:rPr>
          <w:sz w:val="20"/>
          <w:szCs w:val="20"/>
        </w:rPr>
        <w:t xml:space="preserve">Implemented </w:t>
      </w:r>
      <w:r w:rsidRPr="00DB00BC">
        <w:rPr>
          <w:b/>
          <w:sz w:val="20"/>
          <w:szCs w:val="20"/>
        </w:rPr>
        <w:t>CI/CD pipelines</w:t>
      </w:r>
      <w:r w:rsidRPr="00DB00BC">
        <w:rPr>
          <w:sz w:val="20"/>
          <w:szCs w:val="20"/>
        </w:rPr>
        <w:t xml:space="preserve"> that increased deployment frequency by 200% and reduced critical system downtime by 75%.</w:t>
      </w:r>
    </w:p>
    <w:p w14:paraId="0EBBC4C6" w14:textId="73AD4718" w:rsidR="008F0318" w:rsidRPr="00C248DC" w:rsidRDefault="008F0318" w:rsidP="008F0318">
      <w:pPr>
        <w:pStyle w:val="ListBullet"/>
        <w:spacing w:before="60" w:after="60"/>
        <w:jc w:val="both"/>
        <w:rPr>
          <w:sz w:val="20"/>
          <w:szCs w:val="20"/>
        </w:rPr>
      </w:pPr>
      <w:r w:rsidRPr="00C248DC">
        <w:rPr>
          <w:b/>
          <w:sz w:val="20"/>
          <w:szCs w:val="20"/>
        </w:rPr>
        <w:t>Coordinated</w:t>
      </w:r>
      <w:r w:rsidRPr="00C248DC">
        <w:rPr>
          <w:sz w:val="20"/>
          <w:szCs w:val="20"/>
        </w:rPr>
        <w:t xml:space="preserve"> </w:t>
      </w:r>
      <w:r w:rsidRPr="00C248DC">
        <w:rPr>
          <w:b/>
          <w:sz w:val="20"/>
          <w:szCs w:val="20"/>
        </w:rPr>
        <w:t>with</w:t>
      </w:r>
      <w:r w:rsidRPr="00C248DC">
        <w:rPr>
          <w:sz w:val="20"/>
          <w:szCs w:val="20"/>
        </w:rPr>
        <w:t xml:space="preserve"> </w:t>
      </w:r>
      <w:r w:rsidRPr="00C248DC">
        <w:rPr>
          <w:b/>
          <w:sz w:val="20"/>
          <w:szCs w:val="20"/>
        </w:rPr>
        <w:t>marketing</w:t>
      </w:r>
      <w:r w:rsidRPr="00C248DC">
        <w:rPr>
          <w:sz w:val="20"/>
          <w:szCs w:val="20"/>
        </w:rPr>
        <w:t xml:space="preserve"> to leverage user analytics for targeted campaigns, </w:t>
      </w:r>
      <w:r w:rsidR="00C248DC" w:rsidRPr="00C248DC">
        <w:rPr>
          <w:sz w:val="20"/>
          <w:szCs w:val="20"/>
        </w:rPr>
        <w:t>resulting in a 40% increase in user engagement</w:t>
      </w:r>
      <w:r w:rsidRPr="00C248DC">
        <w:rPr>
          <w:sz w:val="20"/>
          <w:szCs w:val="20"/>
        </w:rPr>
        <w:t>.</w:t>
      </w:r>
    </w:p>
    <w:p w14:paraId="65326614" w14:textId="6E23BA7C" w:rsidR="00B44796" w:rsidRPr="003547D2" w:rsidRDefault="00737C8C" w:rsidP="00B44796">
      <w:pPr>
        <w:pStyle w:val="Heading2"/>
        <w:rPr>
          <w:color w:val="595959" w:themeColor="text1" w:themeTint="A6"/>
          <w:sz w:val="22"/>
          <w:szCs w:val="24"/>
        </w:rPr>
      </w:pPr>
      <w:r w:rsidRPr="00737C8C">
        <w:rPr>
          <w:sz w:val="22"/>
          <w:szCs w:val="24"/>
        </w:rPr>
        <w:t>Frontend Developer</w:t>
      </w:r>
      <w:r w:rsidR="00B44796" w:rsidRPr="003547D2">
        <w:rPr>
          <w:sz w:val="22"/>
          <w:szCs w:val="24"/>
        </w:rPr>
        <w:tab/>
      </w:r>
      <w:r w:rsidR="008C3126">
        <w:rPr>
          <w:b w:val="0"/>
          <w:color w:val="595959" w:themeColor="text1" w:themeTint="A6"/>
          <w:sz w:val="22"/>
          <w:szCs w:val="24"/>
        </w:rPr>
        <w:t>May</w:t>
      </w:r>
      <w:r w:rsidR="0035113A">
        <w:rPr>
          <w:b w:val="0"/>
          <w:color w:val="595959" w:themeColor="text1" w:themeTint="A6"/>
          <w:sz w:val="22"/>
          <w:szCs w:val="24"/>
        </w:rPr>
        <w:t xml:space="preserve"> 2021</w:t>
      </w:r>
      <w:r w:rsidR="008C3126" w:rsidRPr="003547D2">
        <w:rPr>
          <w:b w:val="0"/>
          <w:color w:val="595959" w:themeColor="text1" w:themeTint="A6"/>
          <w:sz w:val="22"/>
          <w:szCs w:val="24"/>
        </w:rPr>
        <w:t xml:space="preserve"> – </w:t>
      </w:r>
      <w:r w:rsidR="008C3126">
        <w:rPr>
          <w:b w:val="0"/>
          <w:color w:val="595959" w:themeColor="text1" w:themeTint="A6"/>
          <w:sz w:val="22"/>
          <w:szCs w:val="24"/>
        </w:rPr>
        <w:t>May</w:t>
      </w:r>
      <w:r w:rsidR="00531D27" w:rsidRPr="003547D2">
        <w:rPr>
          <w:b w:val="0"/>
          <w:color w:val="595959" w:themeColor="text1" w:themeTint="A6"/>
          <w:sz w:val="22"/>
          <w:szCs w:val="24"/>
        </w:rPr>
        <w:t xml:space="preserve"> 202</w:t>
      </w:r>
      <w:r w:rsidR="00C109E6">
        <w:rPr>
          <w:b w:val="0"/>
          <w:color w:val="595959" w:themeColor="text1" w:themeTint="A6"/>
          <w:sz w:val="22"/>
          <w:szCs w:val="24"/>
        </w:rPr>
        <w:t>3</w:t>
      </w:r>
    </w:p>
    <w:p w14:paraId="59830A2B" w14:textId="31324479" w:rsidR="00B44796" w:rsidRPr="003547D2" w:rsidRDefault="002E55FA" w:rsidP="00B44796">
      <w:pPr>
        <w:rPr>
          <w:b/>
          <w:color w:val="595959" w:themeColor="text1" w:themeTint="A6"/>
          <w:sz w:val="20"/>
          <w:szCs w:val="20"/>
        </w:rPr>
      </w:pPr>
      <w:r w:rsidRPr="002E55FA">
        <w:rPr>
          <w:b/>
          <w:bCs/>
          <w:color w:val="595959" w:themeColor="text1" w:themeTint="A6"/>
          <w:sz w:val="20"/>
          <w:szCs w:val="20"/>
        </w:rPr>
        <w:t>Knowledge Link</w:t>
      </w:r>
      <w:r w:rsidR="00D363EB">
        <w:rPr>
          <w:b/>
          <w:color w:val="595959" w:themeColor="text1" w:themeTint="A6"/>
          <w:sz w:val="20"/>
          <w:szCs w:val="20"/>
        </w:rPr>
        <w:t xml:space="preserve">, </w:t>
      </w:r>
      <w:r w:rsidR="00D105E6">
        <w:rPr>
          <w:b/>
          <w:color w:val="595959" w:themeColor="text1" w:themeTint="A6"/>
          <w:sz w:val="20"/>
          <w:szCs w:val="20"/>
        </w:rPr>
        <w:t>Remote</w:t>
      </w:r>
      <w:r w:rsidR="00D105E6" w:rsidRPr="003547D2">
        <w:rPr>
          <w:b/>
          <w:color w:val="595959" w:themeColor="text1" w:themeTint="A6"/>
          <w:sz w:val="20"/>
          <w:szCs w:val="20"/>
        </w:rPr>
        <w:t xml:space="preserve"> – </w:t>
      </w:r>
      <w:r>
        <w:rPr>
          <w:b/>
          <w:color w:val="595959" w:themeColor="text1" w:themeTint="A6"/>
          <w:sz w:val="20"/>
          <w:szCs w:val="20"/>
        </w:rPr>
        <w:t>VA</w:t>
      </w:r>
      <w:r w:rsidR="008C3126">
        <w:rPr>
          <w:b/>
          <w:color w:val="595959" w:themeColor="text1" w:themeTint="A6"/>
          <w:sz w:val="20"/>
          <w:szCs w:val="20"/>
        </w:rPr>
        <w:t>, US</w:t>
      </w:r>
    </w:p>
    <w:p w14:paraId="0E2267C9" w14:textId="7D9B44EC" w:rsidR="00561890" w:rsidRPr="00561890" w:rsidRDefault="00561890" w:rsidP="00561890">
      <w:pPr>
        <w:pStyle w:val="ListBullet"/>
        <w:spacing w:before="60" w:after="60"/>
        <w:jc w:val="both"/>
        <w:rPr>
          <w:sz w:val="20"/>
          <w:szCs w:val="20"/>
        </w:rPr>
      </w:pPr>
      <w:r w:rsidRPr="00561890">
        <w:rPr>
          <w:sz w:val="20"/>
          <w:szCs w:val="20"/>
        </w:rPr>
        <w:t xml:space="preserve">Pioneered the creation of an </w:t>
      </w:r>
      <w:r w:rsidRPr="00561890">
        <w:rPr>
          <w:b/>
          <w:sz w:val="20"/>
          <w:szCs w:val="20"/>
        </w:rPr>
        <w:t>Angular-</w:t>
      </w:r>
      <w:r w:rsidR="002059A2" w:rsidRPr="002059A2">
        <w:rPr>
          <w:b/>
          <w:sz w:val="20"/>
          <w:szCs w:val="20"/>
        </w:rPr>
        <w:t>based e-commerce</w:t>
      </w:r>
      <w:r w:rsidR="002059A2">
        <w:rPr>
          <w:sz w:val="20"/>
          <w:szCs w:val="20"/>
        </w:rPr>
        <w:t xml:space="preserve"> platform with </w:t>
      </w:r>
      <w:r w:rsidR="002059A2" w:rsidRPr="002059A2">
        <w:rPr>
          <w:b/>
          <w:sz w:val="20"/>
          <w:szCs w:val="20"/>
        </w:rPr>
        <w:t>B</w:t>
      </w:r>
      <w:r w:rsidRPr="00561890">
        <w:rPr>
          <w:b/>
          <w:sz w:val="20"/>
          <w:szCs w:val="20"/>
        </w:rPr>
        <w:t>lockchain payment</w:t>
      </w:r>
      <w:r w:rsidRPr="00561890">
        <w:rPr>
          <w:sz w:val="20"/>
          <w:szCs w:val="20"/>
        </w:rPr>
        <w:t xml:space="preserve"> solutions, resulting in a 20% uptick in user acquisition.</w:t>
      </w:r>
    </w:p>
    <w:p w14:paraId="2FFE7F3F" w14:textId="77777777" w:rsidR="00561890" w:rsidRDefault="00561890" w:rsidP="00561890">
      <w:pPr>
        <w:pStyle w:val="ListBullet"/>
        <w:spacing w:before="60" w:after="60"/>
        <w:jc w:val="both"/>
        <w:rPr>
          <w:sz w:val="20"/>
          <w:szCs w:val="20"/>
        </w:rPr>
      </w:pPr>
      <w:r w:rsidRPr="00561890">
        <w:rPr>
          <w:sz w:val="20"/>
          <w:szCs w:val="20"/>
        </w:rPr>
        <w:t xml:space="preserve">Cultivated expertise in state management with </w:t>
      </w:r>
      <w:r w:rsidRPr="00561890">
        <w:rPr>
          <w:b/>
          <w:sz w:val="20"/>
          <w:szCs w:val="20"/>
        </w:rPr>
        <w:t>Redux</w:t>
      </w:r>
      <w:r w:rsidRPr="00561890">
        <w:rPr>
          <w:sz w:val="20"/>
          <w:szCs w:val="20"/>
        </w:rPr>
        <w:t xml:space="preserve"> and </w:t>
      </w:r>
      <w:r w:rsidRPr="00561890">
        <w:rPr>
          <w:b/>
          <w:sz w:val="20"/>
          <w:szCs w:val="20"/>
        </w:rPr>
        <w:t>Vuex</w:t>
      </w:r>
      <w:r w:rsidRPr="00561890">
        <w:rPr>
          <w:sz w:val="20"/>
          <w:szCs w:val="20"/>
        </w:rPr>
        <w:t>, yielding more robust and maintainable application architectures.</w:t>
      </w:r>
    </w:p>
    <w:p w14:paraId="2EE084EB" w14:textId="2537A15A" w:rsidR="00D35769" w:rsidRPr="00D35769" w:rsidRDefault="00D35769" w:rsidP="00D35769">
      <w:pPr>
        <w:pStyle w:val="ListBullet"/>
        <w:spacing w:before="60" w:after="60"/>
        <w:jc w:val="both"/>
        <w:rPr>
          <w:sz w:val="20"/>
          <w:szCs w:val="20"/>
        </w:rPr>
      </w:pPr>
      <w:r w:rsidRPr="00D35769">
        <w:rPr>
          <w:sz w:val="20"/>
          <w:szCs w:val="20"/>
        </w:rPr>
        <w:t xml:space="preserve">Developed a </w:t>
      </w:r>
      <w:r w:rsidRPr="00D35769">
        <w:rPr>
          <w:b/>
          <w:sz w:val="20"/>
          <w:szCs w:val="20"/>
        </w:rPr>
        <w:t>customizable dashboard</w:t>
      </w:r>
      <w:r w:rsidRPr="00D35769">
        <w:rPr>
          <w:sz w:val="20"/>
          <w:szCs w:val="20"/>
        </w:rPr>
        <w:t xml:space="preserve"> feature for users to track key performance indicators, which became the most used feature of the platform within 3 months of launch.</w:t>
      </w:r>
    </w:p>
    <w:p w14:paraId="22F8352E" w14:textId="3C5823A4" w:rsidR="002059A2" w:rsidRPr="00561890" w:rsidRDefault="002059A2" w:rsidP="002059A2">
      <w:pPr>
        <w:pStyle w:val="ListBullet"/>
        <w:spacing w:before="60" w:after="60"/>
        <w:jc w:val="both"/>
        <w:rPr>
          <w:lang w:eastAsia="ko-KR"/>
        </w:rPr>
      </w:pPr>
      <w:r w:rsidRPr="002059A2">
        <w:rPr>
          <w:sz w:val="20"/>
          <w:szCs w:val="20"/>
        </w:rPr>
        <w:t xml:space="preserve">Fostered a culture of remote collaboration and </w:t>
      </w:r>
      <w:r>
        <w:rPr>
          <w:b/>
          <w:sz w:val="20"/>
          <w:szCs w:val="20"/>
        </w:rPr>
        <w:t>A</w:t>
      </w:r>
      <w:r w:rsidRPr="002059A2">
        <w:rPr>
          <w:b/>
          <w:sz w:val="20"/>
          <w:szCs w:val="20"/>
        </w:rPr>
        <w:t>gile</w:t>
      </w:r>
      <w:r w:rsidRPr="002059A2">
        <w:rPr>
          <w:sz w:val="20"/>
          <w:szCs w:val="20"/>
        </w:rPr>
        <w:t xml:space="preserve"> development, leading a team of developers in delivering high-quality software solutions.</w:t>
      </w:r>
    </w:p>
    <w:p w14:paraId="5C57D251" w14:textId="2E7AE013" w:rsidR="00B44796" w:rsidRPr="003547D2" w:rsidRDefault="0005200A" w:rsidP="00B44796">
      <w:pPr>
        <w:pStyle w:val="Heading2"/>
        <w:rPr>
          <w:color w:val="595959" w:themeColor="text1" w:themeTint="A6"/>
          <w:sz w:val="22"/>
          <w:szCs w:val="24"/>
        </w:rPr>
      </w:pPr>
      <w:r w:rsidRPr="0005200A">
        <w:rPr>
          <w:sz w:val="22"/>
          <w:szCs w:val="24"/>
        </w:rPr>
        <w:t>Junior Frontend Developer</w:t>
      </w:r>
      <w:r>
        <w:rPr>
          <w:rStyle w:val="Strong"/>
          <w:rFonts w:ascii="Helvetica" w:hAnsi="Helvetica" w:cs="Helvetica"/>
          <w:color w:val="24292F"/>
          <w:sz w:val="21"/>
          <w:szCs w:val="21"/>
        </w:rPr>
        <w:t> </w:t>
      </w:r>
      <w:r w:rsidR="00B44796" w:rsidRPr="003547D2">
        <w:rPr>
          <w:sz w:val="22"/>
          <w:szCs w:val="24"/>
        </w:rPr>
        <w:tab/>
      </w:r>
      <w:r w:rsidR="009023EC">
        <w:rPr>
          <w:b w:val="0"/>
          <w:color w:val="595959" w:themeColor="text1" w:themeTint="A6"/>
          <w:sz w:val="22"/>
          <w:szCs w:val="24"/>
        </w:rPr>
        <w:t>May</w:t>
      </w:r>
      <w:r w:rsidR="00531D27" w:rsidRPr="003547D2">
        <w:rPr>
          <w:b w:val="0"/>
          <w:color w:val="595959" w:themeColor="text1" w:themeTint="A6"/>
          <w:sz w:val="22"/>
          <w:szCs w:val="24"/>
        </w:rPr>
        <w:t xml:space="preserve"> 2017 - </w:t>
      </w:r>
      <w:r w:rsidR="009023EC">
        <w:rPr>
          <w:b w:val="0"/>
          <w:color w:val="595959" w:themeColor="text1" w:themeTint="A6"/>
          <w:sz w:val="22"/>
          <w:szCs w:val="24"/>
        </w:rPr>
        <w:t>May 2021</w:t>
      </w:r>
    </w:p>
    <w:p w14:paraId="302C5760" w14:textId="7C2CDC73" w:rsidR="007A6F17" w:rsidRPr="003547D2" w:rsidRDefault="0015185F" w:rsidP="007A6F17">
      <w:pPr>
        <w:rPr>
          <w:b/>
          <w:color w:val="595959" w:themeColor="text1" w:themeTint="A6"/>
          <w:sz w:val="20"/>
          <w:szCs w:val="20"/>
        </w:rPr>
      </w:pPr>
      <w:r w:rsidRPr="0015185F">
        <w:rPr>
          <w:b/>
          <w:color w:val="595959" w:themeColor="text1" w:themeTint="A6"/>
          <w:sz w:val="20"/>
          <w:szCs w:val="20"/>
        </w:rPr>
        <w:t>Advantage Media Partners</w:t>
      </w:r>
      <w:r w:rsidR="00F66A79" w:rsidRPr="003547D2">
        <w:rPr>
          <w:b/>
          <w:color w:val="595959" w:themeColor="text1" w:themeTint="A6"/>
          <w:sz w:val="20"/>
          <w:szCs w:val="20"/>
        </w:rPr>
        <w:t>,</w:t>
      </w:r>
      <w:r w:rsidR="00F309DB">
        <w:rPr>
          <w:b/>
          <w:color w:val="595959" w:themeColor="text1" w:themeTint="A6"/>
          <w:sz w:val="20"/>
          <w:szCs w:val="20"/>
        </w:rPr>
        <w:t xml:space="preserve"> </w:t>
      </w:r>
      <w:r w:rsidR="002E55FA">
        <w:rPr>
          <w:b/>
          <w:color w:val="595959" w:themeColor="text1" w:themeTint="A6"/>
          <w:sz w:val="20"/>
          <w:szCs w:val="20"/>
        </w:rPr>
        <w:t>Onsite</w:t>
      </w:r>
      <w:r w:rsidR="00F309DB">
        <w:rPr>
          <w:b/>
          <w:color w:val="595959" w:themeColor="text1" w:themeTint="A6"/>
          <w:sz w:val="20"/>
          <w:szCs w:val="20"/>
        </w:rPr>
        <w:t xml:space="preserve"> </w:t>
      </w:r>
      <w:r w:rsidR="00F309DB" w:rsidRPr="003547D2">
        <w:rPr>
          <w:b/>
          <w:color w:val="595959" w:themeColor="text1" w:themeTint="A6"/>
          <w:sz w:val="20"/>
          <w:szCs w:val="20"/>
        </w:rPr>
        <w:t>–</w:t>
      </w:r>
      <w:r w:rsidR="007A6F17" w:rsidRPr="003547D2">
        <w:rPr>
          <w:b/>
          <w:color w:val="595959" w:themeColor="text1" w:themeTint="A6"/>
          <w:sz w:val="20"/>
          <w:szCs w:val="20"/>
        </w:rPr>
        <w:t xml:space="preserve"> </w:t>
      </w:r>
      <w:r w:rsidR="002E55FA">
        <w:rPr>
          <w:b/>
          <w:color w:val="595959" w:themeColor="text1" w:themeTint="A6"/>
          <w:sz w:val="20"/>
          <w:szCs w:val="20"/>
        </w:rPr>
        <w:t>OR, US</w:t>
      </w:r>
      <w:hyperlink r:id="rId9" w:tooltip="Switzerland" w:history="1"/>
    </w:p>
    <w:p w14:paraId="534B7AE1" w14:textId="77777777" w:rsidR="00847CBA" w:rsidRPr="00847CBA" w:rsidRDefault="00847CBA" w:rsidP="00847CBA">
      <w:pPr>
        <w:pStyle w:val="ListBullet"/>
        <w:spacing w:before="60" w:after="60"/>
        <w:jc w:val="both"/>
        <w:rPr>
          <w:sz w:val="20"/>
          <w:szCs w:val="20"/>
        </w:rPr>
      </w:pPr>
      <w:r w:rsidRPr="00847CBA">
        <w:rPr>
          <w:sz w:val="20"/>
          <w:szCs w:val="20"/>
        </w:rPr>
        <w:t xml:space="preserve">Played a key role in the development of a </w:t>
      </w:r>
      <w:r w:rsidRPr="00847CBA">
        <w:rPr>
          <w:b/>
          <w:sz w:val="20"/>
          <w:szCs w:val="20"/>
        </w:rPr>
        <w:t xml:space="preserve">real-time chat </w:t>
      </w:r>
      <w:r w:rsidRPr="00847CBA">
        <w:rPr>
          <w:sz w:val="20"/>
          <w:szCs w:val="20"/>
        </w:rPr>
        <w:t xml:space="preserve">application using </w:t>
      </w:r>
      <w:r w:rsidRPr="00847CBA">
        <w:rPr>
          <w:b/>
          <w:sz w:val="20"/>
          <w:szCs w:val="20"/>
        </w:rPr>
        <w:t>Vue.js</w:t>
      </w:r>
      <w:r w:rsidRPr="00847CBA">
        <w:rPr>
          <w:sz w:val="20"/>
          <w:szCs w:val="20"/>
        </w:rPr>
        <w:t xml:space="preserve"> and </w:t>
      </w:r>
      <w:r w:rsidRPr="00847CBA">
        <w:rPr>
          <w:b/>
          <w:sz w:val="20"/>
          <w:szCs w:val="20"/>
        </w:rPr>
        <w:t>Firebase</w:t>
      </w:r>
      <w:r w:rsidRPr="00847CBA">
        <w:rPr>
          <w:sz w:val="20"/>
          <w:szCs w:val="20"/>
        </w:rPr>
        <w:t>, enhancing user engagement and satisfaction.</w:t>
      </w:r>
    </w:p>
    <w:p w14:paraId="11B5E53B" w14:textId="77777777" w:rsidR="00847CBA" w:rsidRDefault="00847CBA" w:rsidP="00847CBA">
      <w:pPr>
        <w:pStyle w:val="ListBullet"/>
        <w:spacing w:before="60" w:after="60"/>
        <w:jc w:val="both"/>
        <w:rPr>
          <w:sz w:val="20"/>
          <w:szCs w:val="20"/>
        </w:rPr>
      </w:pPr>
      <w:r w:rsidRPr="00847CBA">
        <w:rPr>
          <w:sz w:val="20"/>
          <w:szCs w:val="20"/>
        </w:rPr>
        <w:t xml:space="preserve">Ensured the continuity and user satisfaction of legacy </w:t>
      </w:r>
      <w:r w:rsidRPr="00847CBA">
        <w:rPr>
          <w:b/>
          <w:sz w:val="20"/>
          <w:szCs w:val="20"/>
        </w:rPr>
        <w:t>AngularJS</w:t>
      </w:r>
      <w:r w:rsidRPr="00847CBA">
        <w:rPr>
          <w:sz w:val="20"/>
          <w:szCs w:val="20"/>
        </w:rPr>
        <w:t xml:space="preserve"> applications through diligent maintenance and improvements.</w:t>
      </w:r>
    </w:p>
    <w:p w14:paraId="076785FD" w14:textId="77777777" w:rsidR="00E076D7" w:rsidRPr="00E076D7" w:rsidRDefault="00E076D7" w:rsidP="00E076D7">
      <w:pPr>
        <w:pStyle w:val="ListBullet"/>
        <w:spacing w:before="60" w:after="60"/>
        <w:jc w:val="both"/>
        <w:rPr>
          <w:sz w:val="20"/>
          <w:szCs w:val="20"/>
        </w:rPr>
      </w:pPr>
      <w:r w:rsidRPr="00E076D7">
        <w:rPr>
          <w:sz w:val="20"/>
          <w:szCs w:val="20"/>
        </w:rPr>
        <w:t xml:space="preserve">Integrated third-party APIs to extend the functionality of the </w:t>
      </w:r>
      <w:r w:rsidRPr="00737C8C">
        <w:rPr>
          <w:b/>
          <w:sz w:val="20"/>
          <w:szCs w:val="20"/>
        </w:rPr>
        <w:t xml:space="preserve">e-commerce </w:t>
      </w:r>
      <w:r w:rsidRPr="00737C8C">
        <w:rPr>
          <w:sz w:val="20"/>
          <w:szCs w:val="20"/>
        </w:rPr>
        <w:t>platform</w:t>
      </w:r>
      <w:r w:rsidRPr="00E076D7">
        <w:rPr>
          <w:sz w:val="20"/>
          <w:szCs w:val="20"/>
        </w:rPr>
        <w:t>, including payment gateways, social media sharing, and inventory management systems.</w:t>
      </w:r>
    </w:p>
    <w:p w14:paraId="298BFF06" w14:textId="77777777" w:rsidR="00E076D7" w:rsidRPr="00E076D7" w:rsidRDefault="00E076D7" w:rsidP="00E076D7">
      <w:pPr>
        <w:pStyle w:val="ListBullet"/>
        <w:spacing w:before="60" w:after="60"/>
        <w:jc w:val="both"/>
        <w:rPr>
          <w:sz w:val="20"/>
          <w:szCs w:val="20"/>
        </w:rPr>
      </w:pPr>
      <w:r w:rsidRPr="00E076D7">
        <w:rPr>
          <w:sz w:val="20"/>
          <w:szCs w:val="20"/>
        </w:rPr>
        <w:t>Coordinated with backend developers to optimize API responses and reduce frontend load times by 20%, significantly enhancing the end-user experience.</w:t>
      </w:r>
    </w:p>
    <w:p w14:paraId="5D1508FC" w14:textId="77777777" w:rsidR="00B44796" w:rsidRPr="003547D2" w:rsidRDefault="00B44796" w:rsidP="00B44796">
      <w:pPr>
        <w:pStyle w:val="Heading1"/>
        <w:rPr>
          <w:sz w:val="22"/>
          <w:szCs w:val="28"/>
        </w:rPr>
      </w:pPr>
      <w:r w:rsidRPr="003547D2">
        <w:rPr>
          <w:sz w:val="22"/>
          <w:szCs w:val="28"/>
        </w:rPr>
        <w:t>Education</w:t>
      </w:r>
    </w:p>
    <w:p w14:paraId="0B068CBC" w14:textId="71364C8D" w:rsidR="00B44796" w:rsidRPr="003547D2" w:rsidRDefault="00212F68" w:rsidP="00B44796">
      <w:pPr>
        <w:pStyle w:val="Heading2"/>
        <w:rPr>
          <w:color w:val="595959" w:themeColor="text1" w:themeTint="A6"/>
          <w:sz w:val="22"/>
          <w:szCs w:val="24"/>
        </w:rPr>
      </w:pPr>
      <w:r w:rsidRPr="003547D2">
        <w:rPr>
          <w:sz w:val="22"/>
          <w:szCs w:val="24"/>
        </w:rPr>
        <w:t>Bachelor</w:t>
      </w:r>
      <w:r w:rsidR="005E09CF" w:rsidRPr="003547D2">
        <w:rPr>
          <w:sz w:val="22"/>
          <w:szCs w:val="24"/>
        </w:rPr>
        <w:t xml:space="preserve"> of Science</w:t>
      </w:r>
      <w:r w:rsidR="009024A7" w:rsidRPr="003547D2">
        <w:rPr>
          <w:sz w:val="22"/>
          <w:szCs w:val="24"/>
        </w:rPr>
        <w:t xml:space="preserve"> (BS)</w:t>
      </w:r>
      <w:r w:rsidR="005D521F" w:rsidRPr="003547D2">
        <w:rPr>
          <w:sz w:val="22"/>
          <w:szCs w:val="24"/>
        </w:rPr>
        <w:t xml:space="preserve"> in Computer Science</w:t>
      </w:r>
      <w:r w:rsidR="00B44796" w:rsidRPr="003547D2">
        <w:rPr>
          <w:sz w:val="22"/>
          <w:szCs w:val="24"/>
        </w:rPr>
        <w:tab/>
      </w:r>
      <w:r w:rsidR="00312060" w:rsidRPr="003547D2">
        <w:rPr>
          <w:b w:val="0"/>
          <w:color w:val="595959" w:themeColor="text1" w:themeTint="A6"/>
          <w:sz w:val="22"/>
          <w:szCs w:val="24"/>
        </w:rPr>
        <w:t>Sep 2</w:t>
      </w:r>
      <w:r w:rsidR="00B44796" w:rsidRPr="003547D2">
        <w:rPr>
          <w:b w:val="0"/>
          <w:color w:val="595959" w:themeColor="text1" w:themeTint="A6"/>
          <w:sz w:val="22"/>
          <w:szCs w:val="24"/>
        </w:rPr>
        <w:t>0</w:t>
      </w:r>
      <w:r w:rsidR="008030F8">
        <w:rPr>
          <w:b w:val="0"/>
          <w:color w:val="595959" w:themeColor="text1" w:themeTint="A6"/>
          <w:sz w:val="22"/>
          <w:szCs w:val="24"/>
        </w:rPr>
        <w:t>13</w:t>
      </w:r>
      <w:r w:rsidR="00B44796" w:rsidRPr="003547D2">
        <w:rPr>
          <w:b w:val="0"/>
          <w:color w:val="595959" w:themeColor="text1" w:themeTint="A6"/>
          <w:sz w:val="22"/>
          <w:szCs w:val="24"/>
        </w:rPr>
        <w:t xml:space="preserve"> – </w:t>
      </w:r>
      <w:r w:rsidR="0039358B">
        <w:rPr>
          <w:b w:val="0"/>
          <w:color w:val="595959" w:themeColor="text1" w:themeTint="A6"/>
          <w:sz w:val="22"/>
          <w:szCs w:val="24"/>
        </w:rPr>
        <w:t>May</w:t>
      </w:r>
      <w:r w:rsidR="00312060" w:rsidRPr="003547D2">
        <w:rPr>
          <w:b w:val="0"/>
          <w:color w:val="595959" w:themeColor="text1" w:themeTint="A6"/>
          <w:sz w:val="22"/>
          <w:szCs w:val="24"/>
        </w:rPr>
        <w:t xml:space="preserve"> </w:t>
      </w:r>
      <w:r w:rsidR="00B44796" w:rsidRPr="003547D2">
        <w:rPr>
          <w:b w:val="0"/>
          <w:color w:val="595959" w:themeColor="text1" w:themeTint="A6"/>
          <w:sz w:val="22"/>
          <w:szCs w:val="24"/>
        </w:rPr>
        <w:t>201</w:t>
      </w:r>
      <w:r w:rsidR="008030F8">
        <w:rPr>
          <w:b w:val="0"/>
          <w:color w:val="595959" w:themeColor="text1" w:themeTint="A6"/>
          <w:sz w:val="22"/>
          <w:szCs w:val="24"/>
        </w:rPr>
        <w:t>7</w:t>
      </w:r>
    </w:p>
    <w:p w14:paraId="1551ABF7" w14:textId="6AD658B0" w:rsidR="00B44796" w:rsidRPr="00092820" w:rsidRDefault="0039358B" w:rsidP="00092820">
      <w:pPr>
        <w:spacing w:line="240" w:lineRule="auto"/>
        <w:rPr>
          <w:rFonts w:ascii="Arial" w:hAnsi="Arial" w:cs="Arial"/>
          <w:color w:val="2A7B88" w:themeColor="accent1" w:themeShade="BF"/>
          <w:shd w:val="clear" w:color="auto" w:fill="1F1F1F"/>
        </w:rPr>
      </w:pPr>
      <w:r w:rsidRPr="0039358B">
        <w:rPr>
          <w:b/>
          <w:color w:val="595959" w:themeColor="text1" w:themeTint="A6"/>
          <w:sz w:val="20"/>
          <w:szCs w:val="20"/>
        </w:rPr>
        <w:t>George Fox University</w:t>
      </w:r>
      <w:r w:rsidR="00C30DE3" w:rsidRPr="003547D2">
        <w:rPr>
          <w:b/>
          <w:color w:val="595959" w:themeColor="text1" w:themeTint="A6"/>
          <w:sz w:val="20"/>
          <w:szCs w:val="20"/>
        </w:rPr>
        <w:t xml:space="preserve">, </w:t>
      </w:r>
      <w:r w:rsidR="00092820">
        <w:rPr>
          <w:b/>
          <w:color w:val="595959" w:themeColor="text1" w:themeTint="A6"/>
          <w:sz w:val="20"/>
          <w:szCs w:val="20"/>
        </w:rPr>
        <w:t>OR</w:t>
      </w:r>
      <w:r w:rsidR="00AC230A" w:rsidRPr="003547D2">
        <w:rPr>
          <w:b/>
          <w:color w:val="595959" w:themeColor="text1" w:themeTint="A6"/>
          <w:sz w:val="20"/>
          <w:szCs w:val="20"/>
        </w:rPr>
        <w:t xml:space="preserve">, </w:t>
      </w:r>
      <w:r w:rsidR="00092820">
        <w:rPr>
          <w:b/>
          <w:color w:val="595959" w:themeColor="text1" w:themeTint="A6"/>
          <w:sz w:val="20"/>
          <w:szCs w:val="20"/>
        </w:rPr>
        <w:t>US</w:t>
      </w:r>
    </w:p>
    <w:p w14:paraId="793EE7E3" w14:textId="77777777" w:rsidR="00B44796" w:rsidRPr="003547D2" w:rsidRDefault="00B44796" w:rsidP="00B44796">
      <w:pPr>
        <w:pStyle w:val="Heading1"/>
        <w:rPr>
          <w:sz w:val="22"/>
          <w:szCs w:val="28"/>
        </w:rPr>
      </w:pPr>
      <w:r w:rsidRPr="003547D2">
        <w:rPr>
          <w:sz w:val="22"/>
          <w:szCs w:val="28"/>
        </w:rPr>
        <w:t>Skills</w:t>
      </w:r>
    </w:p>
    <w:p w14:paraId="7F8621E8" w14:textId="669CFDBA" w:rsidR="00EF0C32" w:rsidRPr="00EF0C32" w:rsidRDefault="00EF0C32" w:rsidP="00B34399">
      <w:pPr>
        <w:rPr>
          <w:sz w:val="20"/>
          <w:szCs w:val="20"/>
        </w:rPr>
      </w:pPr>
      <w:r w:rsidRPr="00EF0C32"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: </w:t>
      </w:r>
      <w:r w:rsidR="00CE618F" w:rsidRPr="00EF0C32">
        <w:rPr>
          <w:sz w:val="20"/>
          <w:szCs w:val="20"/>
        </w:rPr>
        <w:t>JavaScript (ES6+), TypeScript, HTML5, CSS3, SASS</w:t>
      </w:r>
      <w:r w:rsidR="00682FD1">
        <w:rPr>
          <w:sz w:val="20"/>
          <w:szCs w:val="20"/>
        </w:rPr>
        <w:t>, Tailwind CSS</w:t>
      </w:r>
    </w:p>
    <w:p w14:paraId="03843383" w14:textId="2FBEBD16" w:rsidR="00CE618F" w:rsidRDefault="00EF0C32" w:rsidP="00B34399">
      <w:pPr>
        <w:rPr>
          <w:sz w:val="20"/>
          <w:szCs w:val="20"/>
        </w:rPr>
      </w:pPr>
      <w:r w:rsidRPr="00EF0C32">
        <w:rPr>
          <w:b/>
          <w:sz w:val="20"/>
          <w:szCs w:val="20"/>
        </w:rPr>
        <w:t>Frameworks/Libraries</w:t>
      </w:r>
      <w:r>
        <w:rPr>
          <w:sz w:val="20"/>
          <w:szCs w:val="20"/>
        </w:rPr>
        <w:t xml:space="preserve">: </w:t>
      </w:r>
      <w:r w:rsidR="00CE618F" w:rsidRPr="00EF0C32">
        <w:rPr>
          <w:sz w:val="20"/>
          <w:szCs w:val="20"/>
        </w:rPr>
        <w:t>React.js, Redux, Vue.js, Vuex, Angular, RxJS, Web3.js, Ethers.js</w:t>
      </w:r>
      <w:r w:rsidR="000052F1">
        <w:rPr>
          <w:sz w:val="20"/>
          <w:szCs w:val="20"/>
        </w:rPr>
        <w:t>, Bootstrap</w:t>
      </w:r>
    </w:p>
    <w:p w14:paraId="6E769447" w14:textId="6B6709A5" w:rsidR="00A34493" w:rsidRPr="00EF0C32" w:rsidRDefault="00A34493" w:rsidP="00B34399">
      <w:pPr>
        <w:rPr>
          <w:sz w:val="20"/>
          <w:szCs w:val="20"/>
        </w:rPr>
      </w:pPr>
      <w:r w:rsidRPr="00A34493">
        <w:rPr>
          <w:b/>
          <w:sz w:val="20"/>
          <w:szCs w:val="20"/>
        </w:rPr>
        <w:t>Tools &amp; Technologies</w:t>
      </w:r>
      <w:r>
        <w:rPr>
          <w:sz w:val="20"/>
          <w:szCs w:val="20"/>
        </w:rPr>
        <w:t xml:space="preserve">: </w:t>
      </w:r>
      <w:r w:rsidR="000D7F63">
        <w:rPr>
          <w:sz w:val="20"/>
          <w:szCs w:val="20"/>
        </w:rPr>
        <w:t>Figma</w:t>
      </w:r>
      <w:r w:rsidR="002D2479">
        <w:rPr>
          <w:sz w:val="20"/>
          <w:szCs w:val="20"/>
        </w:rPr>
        <w:t xml:space="preserve">, </w:t>
      </w:r>
      <w:r w:rsidR="00745967">
        <w:rPr>
          <w:sz w:val="20"/>
          <w:szCs w:val="20"/>
        </w:rPr>
        <w:t xml:space="preserve">Git, Webpack, Mocha, Chai, </w:t>
      </w:r>
      <w:r w:rsidR="00F777EE">
        <w:rPr>
          <w:sz w:val="20"/>
          <w:szCs w:val="20"/>
        </w:rPr>
        <w:t>Docker, Jenkins</w:t>
      </w:r>
      <w:r w:rsidR="00940AAF">
        <w:rPr>
          <w:sz w:val="20"/>
          <w:szCs w:val="20"/>
        </w:rPr>
        <w:t>, Firebase, Vercel, Netlify</w:t>
      </w:r>
    </w:p>
    <w:p w14:paraId="7D52E267" w14:textId="7E682744" w:rsidR="00B44796" w:rsidRPr="003547D2" w:rsidRDefault="00EF0C32" w:rsidP="00B34399">
      <w:pPr>
        <w:rPr>
          <w:sz w:val="20"/>
          <w:szCs w:val="20"/>
        </w:rPr>
      </w:pPr>
      <w:r w:rsidRPr="00EF0C32">
        <w:rPr>
          <w:b/>
          <w:bCs/>
          <w:sz w:val="20"/>
          <w:szCs w:val="20"/>
        </w:rPr>
        <w:t>Design &amp; Dev</w:t>
      </w:r>
      <w:r w:rsidRPr="00EF0C32">
        <w:rPr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EF0C32">
        <w:rPr>
          <w:sz w:val="20"/>
          <w:szCs w:val="20"/>
        </w:rPr>
        <w:t>Responsive Web Design, UI/UX Best Practices</w:t>
      </w:r>
      <w:r w:rsidR="00745967">
        <w:rPr>
          <w:sz w:val="20"/>
          <w:szCs w:val="20"/>
        </w:rPr>
        <w:t>, Component-Based Architecture</w:t>
      </w:r>
      <w:r w:rsidR="00620810">
        <w:rPr>
          <w:sz w:val="20"/>
          <w:szCs w:val="20"/>
        </w:rPr>
        <w:t>, API Integration</w:t>
      </w:r>
    </w:p>
    <w:sectPr w:rsidR="00B44796" w:rsidRPr="003547D2" w:rsidSect="00C05242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04DCB" w14:textId="77777777" w:rsidR="001D67D6" w:rsidRDefault="001D67D6">
      <w:r>
        <w:separator/>
      </w:r>
    </w:p>
  </w:endnote>
  <w:endnote w:type="continuationSeparator" w:id="0">
    <w:p w14:paraId="28EE4BAF" w14:textId="77777777" w:rsidR="001D67D6" w:rsidRDefault="001D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246D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82F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B9896" w14:textId="77777777" w:rsidR="001D67D6" w:rsidRDefault="001D67D6">
      <w:r>
        <w:separator/>
      </w:r>
    </w:p>
  </w:footnote>
  <w:footnote w:type="continuationSeparator" w:id="0">
    <w:p w14:paraId="138576F8" w14:textId="77777777" w:rsidR="001D67D6" w:rsidRDefault="001D6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A74B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0E"/>
    <w:rsid w:val="00000747"/>
    <w:rsid w:val="00001C7C"/>
    <w:rsid w:val="000050D2"/>
    <w:rsid w:val="000052F1"/>
    <w:rsid w:val="0001291A"/>
    <w:rsid w:val="00017010"/>
    <w:rsid w:val="0002196F"/>
    <w:rsid w:val="00022502"/>
    <w:rsid w:val="00022D76"/>
    <w:rsid w:val="0002325D"/>
    <w:rsid w:val="00033C77"/>
    <w:rsid w:val="00034B8B"/>
    <w:rsid w:val="00042814"/>
    <w:rsid w:val="000451CF"/>
    <w:rsid w:val="00046281"/>
    <w:rsid w:val="00050C89"/>
    <w:rsid w:val="0005200A"/>
    <w:rsid w:val="000568B9"/>
    <w:rsid w:val="0006034D"/>
    <w:rsid w:val="0006229F"/>
    <w:rsid w:val="0007047F"/>
    <w:rsid w:val="00073A35"/>
    <w:rsid w:val="00081D73"/>
    <w:rsid w:val="0008243E"/>
    <w:rsid w:val="00082F64"/>
    <w:rsid w:val="00083F11"/>
    <w:rsid w:val="0008556E"/>
    <w:rsid w:val="00092820"/>
    <w:rsid w:val="00093E67"/>
    <w:rsid w:val="000A100F"/>
    <w:rsid w:val="000A288F"/>
    <w:rsid w:val="000A4F59"/>
    <w:rsid w:val="000B159B"/>
    <w:rsid w:val="000B1CD4"/>
    <w:rsid w:val="000C6F3B"/>
    <w:rsid w:val="000D2C76"/>
    <w:rsid w:val="000D5F87"/>
    <w:rsid w:val="000D6E28"/>
    <w:rsid w:val="000D7F63"/>
    <w:rsid w:val="000E23F0"/>
    <w:rsid w:val="000F151E"/>
    <w:rsid w:val="000F32C4"/>
    <w:rsid w:val="000F4737"/>
    <w:rsid w:val="000F73B2"/>
    <w:rsid w:val="00115A58"/>
    <w:rsid w:val="00116F9A"/>
    <w:rsid w:val="001228F4"/>
    <w:rsid w:val="00131978"/>
    <w:rsid w:val="0013673A"/>
    <w:rsid w:val="001370A9"/>
    <w:rsid w:val="001415DE"/>
    <w:rsid w:val="00141A4C"/>
    <w:rsid w:val="00144049"/>
    <w:rsid w:val="00144961"/>
    <w:rsid w:val="0015185F"/>
    <w:rsid w:val="001526C2"/>
    <w:rsid w:val="0017177C"/>
    <w:rsid w:val="00174801"/>
    <w:rsid w:val="00186D37"/>
    <w:rsid w:val="0019055D"/>
    <w:rsid w:val="001A411A"/>
    <w:rsid w:val="001A7A73"/>
    <w:rsid w:val="001B29CF"/>
    <w:rsid w:val="001B4D52"/>
    <w:rsid w:val="001C0435"/>
    <w:rsid w:val="001C1DBF"/>
    <w:rsid w:val="001C7133"/>
    <w:rsid w:val="001D2F23"/>
    <w:rsid w:val="001D4D12"/>
    <w:rsid w:val="001D67D6"/>
    <w:rsid w:val="001E1030"/>
    <w:rsid w:val="001F1A42"/>
    <w:rsid w:val="001F2F0D"/>
    <w:rsid w:val="001F46D7"/>
    <w:rsid w:val="001F63E9"/>
    <w:rsid w:val="002059A2"/>
    <w:rsid w:val="00207DC6"/>
    <w:rsid w:val="002122AF"/>
    <w:rsid w:val="00212F68"/>
    <w:rsid w:val="00213BA4"/>
    <w:rsid w:val="002146D4"/>
    <w:rsid w:val="00220C25"/>
    <w:rsid w:val="00227CA8"/>
    <w:rsid w:val="00236DA5"/>
    <w:rsid w:val="002370EA"/>
    <w:rsid w:val="002424CF"/>
    <w:rsid w:val="002512CD"/>
    <w:rsid w:val="002702FE"/>
    <w:rsid w:val="0027459D"/>
    <w:rsid w:val="0027495D"/>
    <w:rsid w:val="00280A25"/>
    <w:rsid w:val="002818A3"/>
    <w:rsid w:val="00281FAF"/>
    <w:rsid w:val="0028220F"/>
    <w:rsid w:val="00282D44"/>
    <w:rsid w:val="00286C7C"/>
    <w:rsid w:val="002A0A59"/>
    <w:rsid w:val="002A3F8C"/>
    <w:rsid w:val="002B1E74"/>
    <w:rsid w:val="002B720D"/>
    <w:rsid w:val="002B7A51"/>
    <w:rsid w:val="002C20D5"/>
    <w:rsid w:val="002C2578"/>
    <w:rsid w:val="002C2A50"/>
    <w:rsid w:val="002C4454"/>
    <w:rsid w:val="002C6E26"/>
    <w:rsid w:val="002D087A"/>
    <w:rsid w:val="002D2479"/>
    <w:rsid w:val="002D3F6C"/>
    <w:rsid w:val="002D5CE7"/>
    <w:rsid w:val="002E0AD0"/>
    <w:rsid w:val="002E2B09"/>
    <w:rsid w:val="002E476F"/>
    <w:rsid w:val="002E55FA"/>
    <w:rsid w:val="002F6533"/>
    <w:rsid w:val="0030296B"/>
    <w:rsid w:val="00312060"/>
    <w:rsid w:val="00314760"/>
    <w:rsid w:val="00324661"/>
    <w:rsid w:val="003254F2"/>
    <w:rsid w:val="00327943"/>
    <w:rsid w:val="003317E8"/>
    <w:rsid w:val="0033594E"/>
    <w:rsid w:val="0034164D"/>
    <w:rsid w:val="0035113A"/>
    <w:rsid w:val="00351974"/>
    <w:rsid w:val="0035229E"/>
    <w:rsid w:val="0035266C"/>
    <w:rsid w:val="003547D2"/>
    <w:rsid w:val="00356C14"/>
    <w:rsid w:val="0035779D"/>
    <w:rsid w:val="00360F7F"/>
    <w:rsid w:val="00374010"/>
    <w:rsid w:val="00374862"/>
    <w:rsid w:val="0039358B"/>
    <w:rsid w:val="003A1220"/>
    <w:rsid w:val="003A640E"/>
    <w:rsid w:val="003C2D58"/>
    <w:rsid w:val="003C3524"/>
    <w:rsid w:val="003D4B44"/>
    <w:rsid w:val="00404921"/>
    <w:rsid w:val="00411741"/>
    <w:rsid w:val="004231B3"/>
    <w:rsid w:val="00424A25"/>
    <w:rsid w:val="004255B0"/>
    <w:rsid w:val="00427297"/>
    <w:rsid w:val="00436836"/>
    <w:rsid w:val="00440D03"/>
    <w:rsid w:val="004649B2"/>
    <w:rsid w:val="00473058"/>
    <w:rsid w:val="00476112"/>
    <w:rsid w:val="004768CB"/>
    <w:rsid w:val="00491C9B"/>
    <w:rsid w:val="004924C2"/>
    <w:rsid w:val="00493C48"/>
    <w:rsid w:val="00497624"/>
    <w:rsid w:val="004A1B93"/>
    <w:rsid w:val="004B25C7"/>
    <w:rsid w:val="004B70F2"/>
    <w:rsid w:val="004C1877"/>
    <w:rsid w:val="004C1D8C"/>
    <w:rsid w:val="004C4853"/>
    <w:rsid w:val="004D0AC8"/>
    <w:rsid w:val="004E301D"/>
    <w:rsid w:val="004E371D"/>
    <w:rsid w:val="004F0671"/>
    <w:rsid w:val="004F6179"/>
    <w:rsid w:val="0050400E"/>
    <w:rsid w:val="00505D78"/>
    <w:rsid w:val="00506AEF"/>
    <w:rsid w:val="0051143F"/>
    <w:rsid w:val="0051504D"/>
    <w:rsid w:val="00515170"/>
    <w:rsid w:val="00523710"/>
    <w:rsid w:val="00523DF7"/>
    <w:rsid w:val="00525CB8"/>
    <w:rsid w:val="005300CD"/>
    <w:rsid w:val="00530249"/>
    <w:rsid w:val="00530D35"/>
    <w:rsid w:val="00531D27"/>
    <w:rsid w:val="00541AB3"/>
    <w:rsid w:val="00542DCD"/>
    <w:rsid w:val="00546319"/>
    <w:rsid w:val="00556F7E"/>
    <w:rsid w:val="005570D7"/>
    <w:rsid w:val="00561890"/>
    <w:rsid w:val="005661D2"/>
    <w:rsid w:val="00567F2A"/>
    <w:rsid w:val="00573352"/>
    <w:rsid w:val="00575825"/>
    <w:rsid w:val="00575A2F"/>
    <w:rsid w:val="00581AE6"/>
    <w:rsid w:val="00595539"/>
    <w:rsid w:val="005B1959"/>
    <w:rsid w:val="005B4EE5"/>
    <w:rsid w:val="005B66C2"/>
    <w:rsid w:val="005C3C8B"/>
    <w:rsid w:val="005D3B1E"/>
    <w:rsid w:val="005D521F"/>
    <w:rsid w:val="005D5DDD"/>
    <w:rsid w:val="005E09CF"/>
    <w:rsid w:val="005E400C"/>
    <w:rsid w:val="005F19C7"/>
    <w:rsid w:val="005F1AC2"/>
    <w:rsid w:val="005F418A"/>
    <w:rsid w:val="005F7DEF"/>
    <w:rsid w:val="00600F29"/>
    <w:rsid w:val="006014D8"/>
    <w:rsid w:val="006047EE"/>
    <w:rsid w:val="00611372"/>
    <w:rsid w:val="00613C12"/>
    <w:rsid w:val="00614C5B"/>
    <w:rsid w:val="00617B26"/>
    <w:rsid w:val="00620473"/>
    <w:rsid w:val="00620810"/>
    <w:rsid w:val="006270A9"/>
    <w:rsid w:val="006338F6"/>
    <w:rsid w:val="00641C47"/>
    <w:rsid w:val="00644175"/>
    <w:rsid w:val="00656A9D"/>
    <w:rsid w:val="006675BB"/>
    <w:rsid w:val="00675956"/>
    <w:rsid w:val="00681034"/>
    <w:rsid w:val="00682CEF"/>
    <w:rsid w:val="00682FD1"/>
    <w:rsid w:val="00683FD6"/>
    <w:rsid w:val="00692752"/>
    <w:rsid w:val="006A36CD"/>
    <w:rsid w:val="006A3EE9"/>
    <w:rsid w:val="006B223B"/>
    <w:rsid w:val="006C5638"/>
    <w:rsid w:val="006C6746"/>
    <w:rsid w:val="006D137F"/>
    <w:rsid w:val="006D1AF5"/>
    <w:rsid w:val="006D2CCA"/>
    <w:rsid w:val="006D7A1A"/>
    <w:rsid w:val="006E11C7"/>
    <w:rsid w:val="006E48FB"/>
    <w:rsid w:val="006E7905"/>
    <w:rsid w:val="006F420C"/>
    <w:rsid w:val="00706C32"/>
    <w:rsid w:val="00713C26"/>
    <w:rsid w:val="00720ACA"/>
    <w:rsid w:val="007251D1"/>
    <w:rsid w:val="007255BE"/>
    <w:rsid w:val="0072789E"/>
    <w:rsid w:val="0073219F"/>
    <w:rsid w:val="007329A3"/>
    <w:rsid w:val="00737C8C"/>
    <w:rsid w:val="00743C42"/>
    <w:rsid w:val="00745967"/>
    <w:rsid w:val="0074654D"/>
    <w:rsid w:val="00750038"/>
    <w:rsid w:val="007506A8"/>
    <w:rsid w:val="007523AE"/>
    <w:rsid w:val="00762E1C"/>
    <w:rsid w:val="007651C0"/>
    <w:rsid w:val="00781C61"/>
    <w:rsid w:val="00783C5C"/>
    <w:rsid w:val="007906FB"/>
    <w:rsid w:val="0079391F"/>
    <w:rsid w:val="00795A4B"/>
    <w:rsid w:val="00797B06"/>
    <w:rsid w:val="007A3D01"/>
    <w:rsid w:val="007A6F17"/>
    <w:rsid w:val="007B0CD5"/>
    <w:rsid w:val="007B5983"/>
    <w:rsid w:val="007B5AB7"/>
    <w:rsid w:val="007B66F6"/>
    <w:rsid w:val="007B6ACC"/>
    <w:rsid w:val="007C0124"/>
    <w:rsid w:val="007C7326"/>
    <w:rsid w:val="007D5F5A"/>
    <w:rsid w:val="007D66D8"/>
    <w:rsid w:val="007E32BA"/>
    <w:rsid w:val="007F6453"/>
    <w:rsid w:val="007F784D"/>
    <w:rsid w:val="008030F8"/>
    <w:rsid w:val="00805718"/>
    <w:rsid w:val="00806366"/>
    <w:rsid w:val="008063DF"/>
    <w:rsid w:val="00812C31"/>
    <w:rsid w:val="00814BEF"/>
    <w:rsid w:val="00814F05"/>
    <w:rsid w:val="0081543C"/>
    <w:rsid w:val="00815D17"/>
    <w:rsid w:val="00816216"/>
    <w:rsid w:val="00817240"/>
    <w:rsid w:val="00817BE4"/>
    <w:rsid w:val="00820920"/>
    <w:rsid w:val="008355C8"/>
    <w:rsid w:val="00835BFB"/>
    <w:rsid w:val="00836B44"/>
    <w:rsid w:val="00847CBA"/>
    <w:rsid w:val="00851193"/>
    <w:rsid w:val="00860EF1"/>
    <w:rsid w:val="00863F61"/>
    <w:rsid w:val="00867092"/>
    <w:rsid w:val="00873F75"/>
    <w:rsid w:val="00874203"/>
    <w:rsid w:val="0087547B"/>
    <w:rsid w:val="0087734B"/>
    <w:rsid w:val="008815A3"/>
    <w:rsid w:val="008815F6"/>
    <w:rsid w:val="008841BA"/>
    <w:rsid w:val="00884F3A"/>
    <w:rsid w:val="008872E0"/>
    <w:rsid w:val="008919FD"/>
    <w:rsid w:val="008942A8"/>
    <w:rsid w:val="008A23EA"/>
    <w:rsid w:val="008A2650"/>
    <w:rsid w:val="008A3D99"/>
    <w:rsid w:val="008A4932"/>
    <w:rsid w:val="008A7AC2"/>
    <w:rsid w:val="008B3C93"/>
    <w:rsid w:val="008C3126"/>
    <w:rsid w:val="008C4D8C"/>
    <w:rsid w:val="008D4895"/>
    <w:rsid w:val="008E3443"/>
    <w:rsid w:val="008E5223"/>
    <w:rsid w:val="008E5382"/>
    <w:rsid w:val="008F0318"/>
    <w:rsid w:val="008F3E69"/>
    <w:rsid w:val="008F527C"/>
    <w:rsid w:val="008F7B22"/>
    <w:rsid w:val="0090138E"/>
    <w:rsid w:val="00901B2B"/>
    <w:rsid w:val="009023EC"/>
    <w:rsid w:val="009024A7"/>
    <w:rsid w:val="00902F00"/>
    <w:rsid w:val="009049A7"/>
    <w:rsid w:val="00923A93"/>
    <w:rsid w:val="00923BC5"/>
    <w:rsid w:val="00924B18"/>
    <w:rsid w:val="00940AAF"/>
    <w:rsid w:val="009417BC"/>
    <w:rsid w:val="00941CCA"/>
    <w:rsid w:val="0094217C"/>
    <w:rsid w:val="009471AD"/>
    <w:rsid w:val="009609A3"/>
    <w:rsid w:val="00972AC2"/>
    <w:rsid w:val="0097791E"/>
    <w:rsid w:val="0099009F"/>
    <w:rsid w:val="00990378"/>
    <w:rsid w:val="00995CDE"/>
    <w:rsid w:val="0099760F"/>
    <w:rsid w:val="009A5F3E"/>
    <w:rsid w:val="009A66EE"/>
    <w:rsid w:val="009B157C"/>
    <w:rsid w:val="009B15AC"/>
    <w:rsid w:val="009B2AE5"/>
    <w:rsid w:val="009B4CC3"/>
    <w:rsid w:val="009D2D06"/>
    <w:rsid w:val="009D5933"/>
    <w:rsid w:val="009E066C"/>
    <w:rsid w:val="009E14C1"/>
    <w:rsid w:val="009F0AB8"/>
    <w:rsid w:val="009F6EF5"/>
    <w:rsid w:val="00A005E9"/>
    <w:rsid w:val="00A11F48"/>
    <w:rsid w:val="00A12A13"/>
    <w:rsid w:val="00A239B5"/>
    <w:rsid w:val="00A34493"/>
    <w:rsid w:val="00A3731E"/>
    <w:rsid w:val="00A42CAB"/>
    <w:rsid w:val="00A53736"/>
    <w:rsid w:val="00A53FC0"/>
    <w:rsid w:val="00A64C03"/>
    <w:rsid w:val="00A6529F"/>
    <w:rsid w:val="00A67C26"/>
    <w:rsid w:val="00A803A5"/>
    <w:rsid w:val="00A85BDC"/>
    <w:rsid w:val="00A95DD7"/>
    <w:rsid w:val="00AA4D1C"/>
    <w:rsid w:val="00AB1785"/>
    <w:rsid w:val="00AB1DD0"/>
    <w:rsid w:val="00AB43DA"/>
    <w:rsid w:val="00AB58BD"/>
    <w:rsid w:val="00AB7BDF"/>
    <w:rsid w:val="00AC0B12"/>
    <w:rsid w:val="00AC230A"/>
    <w:rsid w:val="00AD6795"/>
    <w:rsid w:val="00AE1E49"/>
    <w:rsid w:val="00AE237F"/>
    <w:rsid w:val="00AF11E5"/>
    <w:rsid w:val="00AF29D5"/>
    <w:rsid w:val="00AF5226"/>
    <w:rsid w:val="00AF6ECD"/>
    <w:rsid w:val="00B00849"/>
    <w:rsid w:val="00B02217"/>
    <w:rsid w:val="00B1074B"/>
    <w:rsid w:val="00B10AE8"/>
    <w:rsid w:val="00B12F91"/>
    <w:rsid w:val="00B34399"/>
    <w:rsid w:val="00B405BE"/>
    <w:rsid w:val="00B44796"/>
    <w:rsid w:val="00B51DD9"/>
    <w:rsid w:val="00B51EF8"/>
    <w:rsid w:val="00B60031"/>
    <w:rsid w:val="00B61393"/>
    <w:rsid w:val="00B66D39"/>
    <w:rsid w:val="00B730DC"/>
    <w:rsid w:val="00B75809"/>
    <w:rsid w:val="00B75A0C"/>
    <w:rsid w:val="00B776F3"/>
    <w:rsid w:val="00B8066B"/>
    <w:rsid w:val="00B921F6"/>
    <w:rsid w:val="00BA3DC4"/>
    <w:rsid w:val="00BA508F"/>
    <w:rsid w:val="00BB2E46"/>
    <w:rsid w:val="00BC3941"/>
    <w:rsid w:val="00BC4B3E"/>
    <w:rsid w:val="00BC5914"/>
    <w:rsid w:val="00BD0A9B"/>
    <w:rsid w:val="00BD7163"/>
    <w:rsid w:val="00BD768D"/>
    <w:rsid w:val="00BE3081"/>
    <w:rsid w:val="00BE3AB2"/>
    <w:rsid w:val="00BF3BB8"/>
    <w:rsid w:val="00C037CF"/>
    <w:rsid w:val="00C05242"/>
    <w:rsid w:val="00C06309"/>
    <w:rsid w:val="00C06A4D"/>
    <w:rsid w:val="00C06C74"/>
    <w:rsid w:val="00C06F72"/>
    <w:rsid w:val="00C109E6"/>
    <w:rsid w:val="00C10A79"/>
    <w:rsid w:val="00C123F3"/>
    <w:rsid w:val="00C126FD"/>
    <w:rsid w:val="00C17BC0"/>
    <w:rsid w:val="00C248DC"/>
    <w:rsid w:val="00C30DE3"/>
    <w:rsid w:val="00C32F70"/>
    <w:rsid w:val="00C373CE"/>
    <w:rsid w:val="00C44BE4"/>
    <w:rsid w:val="00C46283"/>
    <w:rsid w:val="00C47588"/>
    <w:rsid w:val="00C576C7"/>
    <w:rsid w:val="00C61F8E"/>
    <w:rsid w:val="00C63B9E"/>
    <w:rsid w:val="00C64413"/>
    <w:rsid w:val="00C6626D"/>
    <w:rsid w:val="00C71C85"/>
    <w:rsid w:val="00C74283"/>
    <w:rsid w:val="00CB62B1"/>
    <w:rsid w:val="00CC1865"/>
    <w:rsid w:val="00CC57B3"/>
    <w:rsid w:val="00CC7504"/>
    <w:rsid w:val="00CD05EB"/>
    <w:rsid w:val="00CD61B1"/>
    <w:rsid w:val="00CE3F34"/>
    <w:rsid w:val="00CE5ABA"/>
    <w:rsid w:val="00CE5D67"/>
    <w:rsid w:val="00CE618F"/>
    <w:rsid w:val="00CF1246"/>
    <w:rsid w:val="00CF4C46"/>
    <w:rsid w:val="00CF5D46"/>
    <w:rsid w:val="00D047EC"/>
    <w:rsid w:val="00D105E6"/>
    <w:rsid w:val="00D16920"/>
    <w:rsid w:val="00D17A13"/>
    <w:rsid w:val="00D244B9"/>
    <w:rsid w:val="00D27F5A"/>
    <w:rsid w:val="00D30F8C"/>
    <w:rsid w:val="00D326F4"/>
    <w:rsid w:val="00D35769"/>
    <w:rsid w:val="00D363EB"/>
    <w:rsid w:val="00D378FC"/>
    <w:rsid w:val="00D43762"/>
    <w:rsid w:val="00D46A5A"/>
    <w:rsid w:val="00D51D8D"/>
    <w:rsid w:val="00D5320B"/>
    <w:rsid w:val="00D53ECD"/>
    <w:rsid w:val="00D5707A"/>
    <w:rsid w:val="00D60CFC"/>
    <w:rsid w:val="00D61686"/>
    <w:rsid w:val="00D6215B"/>
    <w:rsid w:val="00D65A66"/>
    <w:rsid w:val="00D70AA2"/>
    <w:rsid w:val="00D85ADE"/>
    <w:rsid w:val="00D85BE6"/>
    <w:rsid w:val="00D866FD"/>
    <w:rsid w:val="00D92C26"/>
    <w:rsid w:val="00DA5A48"/>
    <w:rsid w:val="00DB02D7"/>
    <w:rsid w:val="00DB084D"/>
    <w:rsid w:val="00DB35DB"/>
    <w:rsid w:val="00DC404A"/>
    <w:rsid w:val="00DC79C0"/>
    <w:rsid w:val="00DD2049"/>
    <w:rsid w:val="00DD2881"/>
    <w:rsid w:val="00DD2FC8"/>
    <w:rsid w:val="00DD3442"/>
    <w:rsid w:val="00DD40B7"/>
    <w:rsid w:val="00DD70F0"/>
    <w:rsid w:val="00DD7B38"/>
    <w:rsid w:val="00DE171F"/>
    <w:rsid w:val="00DE49A0"/>
    <w:rsid w:val="00DF1741"/>
    <w:rsid w:val="00E061DD"/>
    <w:rsid w:val="00E076D7"/>
    <w:rsid w:val="00E117CE"/>
    <w:rsid w:val="00E11A5C"/>
    <w:rsid w:val="00E13519"/>
    <w:rsid w:val="00E14EAF"/>
    <w:rsid w:val="00E27942"/>
    <w:rsid w:val="00E35426"/>
    <w:rsid w:val="00E4270B"/>
    <w:rsid w:val="00E44FB7"/>
    <w:rsid w:val="00E459BB"/>
    <w:rsid w:val="00E46C2A"/>
    <w:rsid w:val="00E524A9"/>
    <w:rsid w:val="00E55CC6"/>
    <w:rsid w:val="00E728FD"/>
    <w:rsid w:val="00E83E4B"/>
    <w:rsid w:val="00E90DE7"/>
    <w:rsid w:val="00EA1AC2"/>
    <w:rsid w:val="00EA726C"/>
    <w:rsid w:val="00EB2043"/>
    <w:rsid w:val="00EB34FD"/>
    <w:rsid w:val="00EB7F61"/>
    <w:rsid w:val="00EC37A0"/>
    <w:rsid w:val="00ED3AC5"/>
    <w:rsid w:val="00ED5A2C"/>
    <w:rsid w:val="00EE2316"/>
    <w:rsid w:val="00EE614B"/>
    <w:rsid w:val="00EE68DB"/>
    <w:rsid w:val="00EE68DE"/>
    <w:rsid w:val="00EF08B5"/>
    <w:rsid w:val="00EF0C32"/>
    <w:rsid w:val="00EF1755"/>
    <w:rsid w:val="00F074F3"/>
    <w:rsid w:val="00F15B68"/>
    <w:rsid w:val="00F240CE"/>
    <w:rsid w:val="00F2580E"/>
    <w:rsid w:val="00F2619A"/>
    <w:rsid w:val="00F27647"/>
    <w:rsid w:val="00F303C5"/>
    <w:rsid w:val="00F309DB"/>
    <w:rsid w:val="00F34A39"/>
    <w:rsid w:val="00F43B2A"/>
    <w:rsid w:val="00F46C50"/>
    <w:rsid w:val="00F47F44"/>
    <w:rsid w:val="00F552AC"/>
    <w:rsid w:val="00F5533B"/>
    <w:rsid w:val="00F56F19"/>
    <w:rsid w:val="00F571F4"/>
    <w:rsid w:val="00F646C5"/>
    <w:rsid w:val="00F66A79"/>
    <w:rsid w:val="00F67364"/>
    <w:rsid w:val="00F777EE"/>
    <w:rsid w:val="00FB1DDF"/>
    <w:rsid w:val="00FB5D6F"/>
    <w:rsid w:val="00FB69D4"/>
    <w:rsid w:val="00FC3169"/>
    <w:rsid w:val="00FD060E"/>
    <w:rsid w:val="00FD134F"/>
    <w:rsid w:val="00FD4F83"/>
    <w:rsid w:val="00FE25BE"/>
    <w:rsid w:val="00FE399B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8C2D"/>
  <w15:chartTrackingRefBased/>
  <w15:docId w15:val="{C5229B15-E104-499A-8762-38DF9E16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760"/>
    <w:pPr>
      <w:spacing w:after="0" w:line="276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C10A79"/>
    <w:pPr>
      <w:keepNext/>
      <w:keepLines/>
      <w:pBdr>
        <w:bottom w:val="single" w:sz="12" w:space="1" w:color="auto"/>
      </w:pBdr>
      <w:spacing w:before="120"/>
      <w:contextualSpacing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96"/>
    <w:pPr>
      <w:keepNext/>
      <w:keepLines/>
      <w:tabs>
        <w:tab w:val="right" w:pos="11520"/>
      </w:tabs>
      <w:spacing w:line="300" w:lineRule="auto"/>
      <w:contextualSpacing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D521F"/>
    <w:pPr>
      <w:contextualSpacing/>
      <w:jc w:val="center"/>
    </w:pPr>
    <w:rPr>
      <w:rFonts w:ascii="Arial" w:eastAsiaTheme="majorEastAsia" w:hAnsi="Arial" w:cstheme="majorBidi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sid w:val="005D521F"/>
    <w:rPr>
      <w:rFonts w:ascii="Arial" w:eastAsiaTheme="majorEastAsia" w:hAnsi="Arial" w:cstheme="majorBidi"/>
      <w:b/>
      <w:color w:val="auto"/>
      <w:kern w:val="28"/>
      <w:sz w:val="3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51517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0A79"/>
    <w:rPr>
      <w:rFonts w:ascii="Arial" w:eastAsiaTheme="majorEastAsia" w:hAnsi="Arial" w:cstheme="majorBidi"/>
      <w:b/>
      <w:color w:val="auto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796"/>
    <w:rPr>
      <w:rFonts w:ascii="Calibri" w:eastAsiaTheme="majorEastAsia" w:hAnsi="Calibri" w:cstheme="majorBidi"/>
      <w:b/>
      <w:color w:val="auto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D0A9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sm-hide">
    <w:name w:val="sm-hide"/>
    <w:basedOn w:val="DefaultParagraphFont"/>
    <w:rsid w:val="00B730DC"/>
  </w:style>
  <w:style w:type="paragraph" w:styleId="ListParagraph">
    <w:name w:val="List Paragraph"/>
    <w:basedOn w:val="Normal"/>
    <w:uiPriority w:val="34"/>
    <w:unhideWhenUsed/>
    <w:qFormat/>
    <w:rsid w:val="0002325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6F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1DBF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83C5C"/>
    <w:rPr>
      <w:i/>
      <w:iCs/>
    </w:rPr>
  </w:style>
  <w:style w:type="character" w:styleId="Strong">
    <w:name w:val="Strong"/>
    <w:basedOn w:val="DefaultParagraphFont"/>
    <w:uiPriority w:val="22"/>
    <w:qFormat/>
    <w:rsid w:val="00D36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9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garner337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runchbase.com/search/organizations/field/organizations/location_identifiers/switzerlan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3F03-BA07-449B-B884-ED3947CA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870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143</cp:revision>
  <cp:lastPrinted>2024-07-08T18:45:00Z</cp:lastPrinted>
  <dcterms:created xsi:type="dcterms:W3CDTF">2024-03-14T02:44:00Z</dcterms:created>
  <dcterms:modified xsi:type="dcterms:W3CDTF">2024-07-12T02:22:00Z</dcterms:modified>
  <cp:version/>
</cp:coreProperties>
</file>